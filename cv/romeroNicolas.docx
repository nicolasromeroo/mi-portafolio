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994"/>
            </w:tblGrid>
            <w:tr w:rsidR="004A7542" w:rsidRPr="00A85B6F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D770CF" w:rsidRDefault="00DD659C" w:rsidP="00346ED4">
                  <w:pPr>
                    <w:pStyle w:val="Ttulo2"/>
                    <w:rPr>
                      <w:b w:val="0"/>
                    </w:rPr>
                  </w:pPr>
                  <w:r w:rsidRPr="00DD659C">
                    <w:rPr>
                      <w:b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228600" distB="228600" distL="228600" distR="228600" simplePos="0" relativeHeight="251664384" behindDoc="0" locked="0" layoutInCell="1" allowOverlap="1">
                            <wp:simplePos x="0" y="0"/>
                            <wp:positionH relativeFrom="margin">
                              <wp:posOffset>1149985</wp:posOffset>
                            </wp:positionH>
                            <wp:positionV relativeFrom="margin">
                              <wp:posOffset>329565</wp:posOffset>
                            </wp:positionV>
                            <wp:extent cx="2353310" cy="814070"/>
                            <wp:effectExtent l="0" t="0" r="8890" b="290830"/>
                            <wp:wrapSquare wrapText="bothSides"/>
                            <wp:docPr id="46" name="Rectángul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53310" cy="8140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outerShdw dist="274320" dir="5400000" algn="t" rotWithShape="0">
                                        <a:prstClr val="black"/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B0C5A" w:rsidRDefault="00CB0C5A" w:rsidP="00CB0C5A">
                                        <w:pPr>
                                          <w:spacing w:after="0"/>
                                          <w:jc w:val="left"/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18"/>
                                            <w:szCs w:val="26"/>
                                          </w:rPr>
                                        </w:pPr>
                                      </w:p>
                                      <w:p w:rsidR="00CB0C5A" w:rsidRDefault="00CB0C5A" w:rsidP="00CB0C5A">
                                        <w:pPr>
                                          <w:spacing w:after="0"/>
                                          <w:jc w:val="left"/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18"/>
                                            <w:szCs w:val="26"/>
                                          </w:rPr>
                                        </w:pPr>
                                      </w:p>
                                      <w:p w:rsidR="00DD659C" w:rsidRPr="00DD659C" w:rsidRDefault="00DD659C" w:rsidP="00CB0C5A">
                                        <w:pPr>
                                          <w:spacing w:after="0"/>
                                          <w:jc w:val="left"/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18"/>
                                            <w:szCs w:val="26"/>
                                          </w:rPr>
                                        </w:pPr>
                                        <w:r w:rsidRPr="00DD659C"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18"/>
                                            <w:szCs w:val="26"/>
                                          </w:rPr>
                                          <w:t xml:space="preserve">Contacto: </w:t>
                                        </w:r>
                                        <w:r w:rsidRPr="00DD659C">
                                          <w:rPr>
                                            <w:rFonts w:ascii="Arial" w:hAnsi="Arial" w:cs="Arial"/>
                                            <w:b/>
                                            <w:color w:val="262626" w:themeColor="text1" w:themeTint="D9"/>
                                            <w:sz w:val="20"/>
                                            <w:szCs w:val="26"/>
                                          </w:rPr>
                                          <w:t>3515559573</w:t>
                                        </w:r>
                                      </w:p>
                                      <w:p w:rsidR="00DD659C" w:rsidRPr="00DD659C" w:rsidRDefault="00DD659C" w:rsidP="00CB0C5A">
                                        <w:pPr>
                                          <w:spacing w:after="0"/>
                                          <w:jc w:val="left"/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DD659C">
                                          <w:rPr>
                                            <w:rFonts w:ascii="Arial" w:hAnsi="Arial" w:cs="Arial"/>
                                            <w:color w:val="262626" w:themeColor="text1" w:themeTint="D9"/>
                                            <w:sz w:val="18"/>
                                            <w:szCs w:val="26"/>
                                          </w:rPr>
                                          <w:t xml:space="preserve">Mail: </w:t>
                                        </w:r>
                                        <w:r w:rsidRPr="00DD659C">
                                          <w:rPr>
                                            <w:rFonts w:ascii="Arial" w:hAnsi="Arial" w:cs="Arial"/>
                                            <w:b/>
                                            <w:color w:val="262626" w:themeColor="text1" w:themeTint="D9"/>
                                            <w:sz w:val="20"/>
                                            <w:szCs w:val="26"/>
                                          </w:rPr>
                                          <w:t>nicolasdev290300@gmail.com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ángulo 46" o:spid="_x0000_s1026" style="position:absolute;left:0;text-align:left;margin-left:90.55pt;margin-top:25.95pt;width:185.3pt;height:64.1pt;z-index:25166438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" fillcolor="white [3212]" stroked="f" strokeweight="1pt">
                            <v:shadow on="t" color="black" origin=",-.5" offset="0,21.6pt"/>
                            <v:textbox inset=",7.2pt,,7.2pt">
                              <w:txbxContent>
                                <w:p w:rsidR="00CB0C5A" w:rsidRDefault="00CB0C5A" w:rsidP="00CB0C5A">
                                  <w:pPr>
                                    <w:spacing w:after="0"/>
                                    <w:jc w:val="left"/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18"/>
                                      <w:szCs w:val="26"/>
                                    </w:rPr>
                                  </w:pPr>
                                </w:p>
                                <w:p w:rsidR="00CB0C5A" w:rsidRDefault="00CB0C5A" w:rsidP="00CB0C5A">
                                  <w:pPr>
                                    <w:spacing w:after="0"/>
                                    <w:jc w:val="left"/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18"/>
                                      <w:szCs w:val="26"/>
                                    </w:rPr>
                                  </w:pPr>
                                </w:p>
                                <w:p w:rsidR="00DD659C" w:rsidRPr="00DD659C" w:rsidRDefault="00DD659C" w:rsidP="00CB0C5A">
                                  <w:pPr>
                                    <w:spacing w:after="0"/>
                                    <w:jc w:val="left"/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18"/>
                                      <w:szCs w:val="26"/>
                                    </w:rPr>
                                  </w:pPr>
                                  <w:r w:rsidRPr="00DD659C"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18"/>
                                      <w:szCs w:val="26"/>
                                    </w:rPr>
                                    <w:t xml:space="preserve">Contacto: </w:t>
                                  </w:r>
                                  <w:r w:rsidRPr="00DD659C">
                                    <w:rPr>
                                      <w:rFonts w:ascii="Arial" w:hAnsi="Arial" w:cs="Arial"/>
                                      <w:b/>
                                      <w:color w:val="262626" w:themeColor="text1" w:themeTint="D9"/>
                                      <w:sz w:val="20"/>
                                      <w:szCs w:val="26"/>
                                    </w:rPr>
                                    <w:t>3515559573</w:t>
                                  </w:r>
                                </w:p>
                                <w:p w:rsidR="00DD659C" w:rsidRPr="00DD659C" w:rsidRDefault="00DD659C" w:rsidP="00CB0C5A">
                                  <w:pPr>
                                    <w:spacing w:after="0"/>
                                    <w:jc w:val="left"/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</w:pPr>
                                  <w:r w:rsidRPr="00DD659C"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sz w:val="18"/>
                                      <w:szCs w:val="26"/>
                                    </w:rPr>
                                    <w:t xml:space="preserve">Mail: </w:t>
                                  </w:r>
                                  <w:r w:rsidRPr="00DD659C">
                                    <w:rPr>
                                      <w:rFonts w:ascii="Arial" w:hAnsi="Arial" w:cs="Arial"/>
                                      <w:b/>
                                      <w:color w:val="262626" w:themeColor="text1" w:themeTint="D9"/>
                                      <w:sz w:val="20"/>
                                      <w:szCs w:val="26"/>
                                    </w:rPr>
                                    <w:t>nicolasdev290300@gmail.com</w:t>
                                  </w:r>
                                </w:p>
                              </w:txbxContent>
                            </v:textbox>
                            <w10:wrap type="square" anchorx="margin" anchory="margin"/>
                          </v:rect>
                        </w:pict>
                      </mc:Fallback>
                    </mc:AlternateContent>
                  </w:r>
                  <w:r>
                    <w:rPr>
                      <w:b w:val="0"/>
                      <w:noProof/>
                      <w:lang w:val="en-US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margin">
                          <wp:posOffset>148562</wp:posOffset>
                        </wp:positionH>
                        <wp:positionV relativeFrom="margin">
                          <wp:posOffset>314077</wp:posOffset>
                        </wp:positionV>
                        <wp:extent cx="874395" cy="1096927"/>
                        <wp:effectExtent l="133350" t="114300" r="135255" b="160655"/>
                        <wp:wrapNone/>
                        <wp:docPr id="17" name="Imagen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G_20210330_012517_973.jpg"/>
                                <pic:cNvPicPr/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8947" r="2864" b="2248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74644" cy="109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4A7542" w:rsidRPr="00DD659C" w:rsidTr="00EA4952">
              <w:trPr>
                <w:trHeight w:val="819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F35495" w:rsidRDefault="00EB4224" w:rsidP="00DD659C">
                  <w:pPr>
                    <w:pStyle w:val="Ttulo1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8CE7EFCF10594F08A752F81D6690A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DD659C">
                        <w:rPr>
                          <w:b/>
                          <w:color w:val="2F5496" w:themeColor="accent5" w:themeShade="BF"/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4A7542" w:rsidRPr="00DD659C" w:rsidRDefault="00F35495" w:rsidP="00346ED4">
                  <w:pPr>
                    <w:pStyle w:val="Ttulo2"/>
                  </w:pPr>
                  <w:r w:rsidRPr="00DD659C">
                    <w:t>Encargado y supervisor de Depósito, y Desarrollador WEB</w:t>
                  </w:r>
                  <w:r w:rsidR="004A7542" w:rsidRPr="00DD659C">
                    <w:rPr>
                      <w:lang w:bidi="es-ES"/>
                    </w:rPr>
                    <w:t> | </w:t>
                  </w:r>
                  <w:r w:rsidRPr="00DD659C">
                    <w:rPr>
                      <w:i/>
                    </w:rPr>
                    <w:t>Vanguardia M&amp;S</w:t>
                  </w:r>
                  <w:r w:rsidR="004A7542" w:rsidRPr="00DD659C">
                    <w:rPr>
                      <w:lang w:bidi="es-ES"/>
                    </w:rPr>
                    <w:t> | </w:t>
                  </w:r>
                  <w:r w:rsidRPr="00DD659C">
                    <w:t>Desde 2023</w:t>
                  </w:r>
                </w:p>
                <w:p w:rsidR="00F35495" w:rsidRPr="00DD659C" w:rsidRDefault="00F35495" w:rsidP="00346ED4">
                  <w:pPr>
                    <w:rPr>
                      <w:i/>
                      <w:sz w:val="20"/>
                    </w:rPr>
                  </w:pPr>
                  <w:r w:rsidRPr="00DD659C">
                    <w:rPr>
                      <w:sz w:val="20"/>
                    </w:rPr>
                    <w:t xml:space="preserve">Encargado y supervisor de depósito en </w:t>
                  </w:r>
                  <w:proofErr w:type="spellStart"/>
                  <w:r w:rsidRPr="00DD659C">
                    <w:rPr>
                      <w:i/>
                      <w:sz w:val="20"/>
                    </w:rPr>
                    <w:t>Vang</w:t>
                  </w:r>
                  <w:proofErr w:type="spellEnd"/>
                  <w:r w:rsidRPr="00DD659C">
                    <w:rPr>
                      <w:i/>
                      <w:sz w:val="20"/>
                    </w:rPr>
                    <w:t xml:space="preserve">. M&amp;S cadena de supermercados, </w:t>
                  </w:r>
                  <w:r w:rsidRPr="00DD659C">
                    <w:rPr>
                      <w:sz w:val="20"/>
                    </w:rPr>
                    <w:t>manejo de maquinaria, capacitaciones.</w:t>
                  </w:r>
                </w:p>
                <w:p w:rsidR="004A7542" w:rsidRPr="00DD659C" w:rsidRDefault="00F35495" w:rsidP="00346ED4">
                  <w:pPr>
                    <w:rPr>
                      <w:sz w:val="20"/>
                    </w:rPr>
                  </w:pPr>
                  <w:r w:rsidRPr="00DD659C">
                    <w:rPr>
                      <w:sz w:val="20"/>
                    </w:rPr>
                    <w:t xml:space="preserve">Como </w:t>
                  </w:r>
                  <w:r w:rsidR="00D770CF" w:rsidRPr="00DD659C">
                    <w:rPr>
                      <w:b/>
                      <w:sz w:val="20"/>
                    </w:rPr>
                    <w:t>desarrollador</w:t>
                  </w:r>
                  <w:r w:rsidR="00D770CF" w:rsidRPr="00DD659C">
                    <w:rPr>
                      <w:sz w:val="20"/>
                    </w:rPr>
                    <w:t>, mi</w:t>
                  </w:r>
                  <w:r w:rsidRPr="00DD659C">
                    <w:rPr>
                      <w:sz w:val="20"/>
                    </w:rPr>
                    <w:t xml:space="preserve"> tarea fue crear un sitio web estático y publicitario para la franquicia, luego fui proponiendo más ideas como el dinamismo de la </w:t>
                  </w:r>
                  <w:r w:rsidR="00D770CF" w:rsidRPr="00DD659C">
                    <w:rPr>
                      <w:sz w:val="20"/>
                    </w:rPr>
                    <w:t>misma, sistemas</w:t>
                  </w:r>
                  <w:r w:rsidRPr="00DD659C">
                    <w:rPr>
                      <w:sz w:val="20"/>
                    </w:rPr>
                    <w:t xml:space="preserve"> de gestión, carga de stocks, etc.  (la web actualmente </w:t>
                  </w:r>
                  <w:r w:rsidR="00EA4952">
                    <w:rPr>
                      <w:sz w:val="20"/>
                    </w:rPr>
                    <w:t>se encuentra</w:t>
                  </w:r>
                  <w:r w:rsidRPr="00DD659C">
                    <w:rPr>
                      <w:sz w:val="20"/>
                    </w:rPr>
                    <w:t xml:space="preserve"> en desarrollo y se puede ver en mi portafolio)</w:t>
                  </w:r>
                </w:p>
                <w:p w:rsidR="00F35495" w:rsidRPr="00DD659C" w:rsidRDefault="00F35495" w:rsidP="00DD659C">
                  <w:pPr>
                    <w:jc w:val="both"/>
                    <w:rPr>
                      <w:sz w:val="20"/>
                    </w:rPr>
                  </w:pPr>
                </w:p>
                <w:p w:rsidR="004A7542" w:rsidRPr="00EA4952" w:rsidRDefault="00D770CF" w:rsidP="00346ED4">
                  <w:pPr>
                    <w:pStyle w:val="Ttulo2"/>
                    <w:rPr>
                      <w:lang w:val="en-US"/>
                    </w:rPr>
                  </w:pPr>
                  <w:r w:rsidRPr="00EA4952">
                    <w:rPr>
                      <w:lang w:val="en-US"/>
                    </w:rPr>
                    <w:t>Desarrollador WEB Front End</w:t>
                  </w:r>
                  <w:r w:rsidR="004A7542" w:rsidRPr="00EA4952">
                    <w:rPr>
                      <w:lang w:val="en-US" w:bidi="es-ES"/>
                    </w:rPr>
                    <w:t> | </w:t>
                  </w:r>
                  <w:proofErr w:type="spellStart"/>
                  <w:r w:rsidRPr="00EA4952">
                    <w:rPr>
                      <w:lang w:val="en-US"/>
                    </w:rPr>
                    <w:t>MeVistoCQ</w:t>
                  </w:r>
                  <w:proofErr w:type="spellEnd"/>
                  <w:r w:rsidR="004A7542" w:rsidRPr="00EA4952">
                    <w:rPr>
                      <w:lang w:val="en-US" w:bidi="es-ES"/>
                    </w:rPr>
                    <w:t> | </w:t>
                  </w:r>
                  <w:r w:rsidRPr="00EA4952">
                    <w:rPr>
                      <w:lang w:val="en-US"/>
                    </w:rPr>
                    <w:t>2022 - 2023</w:t>
                  </w:r>
                </w:p>
                <w:p w:rsidR="00EA4952" w:rsidRDefault="00D770CF" w:rsidP="00EA4952">
                  <w:pPr>
                    <w:rPr>
                      <w:sz w:val="20"/>
                    </w:rPr>
                  </w:pPr>
                  <w:r w:rsidRPr="00DD659C">
                    <w:rPr>
                      <w:sz w:val="20"/>
                    </w:rPr>
                    <w:t>Desarrollo y mantenimiento de la web de un local de ropa ubicado en Canals, Córdoba – Argentina.</w:t>
                  </w:r>
                </w:p>
                <w:p w:rsidR="00EA4952" w:rsidRPr="00EA4952" w:rsidRDefault="00EA4952" w:rsidP="00EA4952">
                  <w:pPr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(la web actualmente se encuentra en desarrollo y se puede ver en mi portafolio)</w:t>
                  </w:r>
                </w:p>
                <w:p w:rsidR="004A7542" w:rsidRPr="00A85B6F" w:rsidRDefault="00EB4224" w:rsidP="00346ED4">
                  <w:pPr>
                    <w:pStyle w:val="Ttulo1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D0DED93E7F464E63BE1BF804D0D4E11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DD659C">
                        <w:rPr>
                          <w:b/>
                          <w:color w:val="2F5496" w:themeColor="accent5" w:themeShade="BF"/>
                          <w:lang w:bidi="es-ES"/>
                        </w:rPr>
                        <w:t>Educación</w:t>
                      </w:r>
                    </w:sdtContent>
                  </w:sdt>
                </w:p>
                <w:p w:rsidR="004A7542" w:rsidRPr="00EA4952" w:rsidRDefault="00D770CF" w:rsidP="00D770CF">
                  <w:pPr>
                    <w:pStyle w:val="Ttulo2"/>
                    <w:numPr>
                      <w:ilvl w:val="0"/>
                      <w:numId w:val="21"/>
                    </w:numPr>
                    <w:jc w:val="left"/>
                    <w:rPr>
                      <w:b w:val="0"/>
                      <w:i/>
                      <w:sz w:val="20"/>
                    </w:rPr>
                  </w:pPr>
                  <w:proofErr w:type="spellStart"/>
                  <w:r w:rsidRPr="00EA4952">
                    <w:rPr>
                      <w:i/>
                      <w:sz w:val="20"/>
                    </w:rPr>
                    <w:t>Desarrrollo</w:t>
                  </w:r>
                  <w:proofErr w:type="spellEnd"/>
                  <w:r w:rsidRPr="00EA4952">
                    <w:rPr>
                      <w:i/>
                      <w:sz w:val="20"/>
                    </w:rPr>
                    <w:t xml:space="preserve"> WEB</w:t>
                  </w:r>
                  <w:r w:rsidR="004A7542"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="004A7542" w:rsidRPr="00EA4952">
                    <w:rPr>
                      <w:sz w:val="20"/>
                      <w:lang w:bidi="es-ES"/>
                    </w:rPr>
                    <w:t>|</w:t>
                  </w:r>
                  <w:r w:rsidR="004A7542"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b w:val="0"/>
                      <w:i/>
                      <w:sz w:val="20"/>
                    </w:rPr>
                    <w:t>2023</w:t>
                  </w:r>
                  <w:r w:rsidR="004A7542"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="004A7542" w:rsidRPr="00EA4952">
                    <w:rPr>
                      <w:sz w:val="20"/>
                      <w:lang w:bidi="es-ES"/>
                    </w:rPr>
                    <w:t>|</w:t>
                  </w:r>
                  <w:r w:rsidR="004A7542"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proofErr w:type="spellStart"/>
                  <w:r w:rsidRPr="00EA4952">
                    <w:rPr>
                      <w:b w:val="0"/>
                      <w:i/>
                      <w:sz w:val="20"/>
                    </w:rPr>
                    <w:t>Coderhouse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</w:rPr>
                    <w:t xml:space="preserve"> </w:t>
                  </w:r>
                </w:p>
                <w:p w:rsidR="00D770CF" w:rsidRPr="00EA4952" w:rsidRDefault="00D770CF" w:rsidP="00D770CF">
                  <w:pPr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(</w:t>
                  </w:r>
                  <w:r w:rsidR="008D034F" w:rsidRPr="00EA4952">
                    <w:rPr>
                      <w:sz w:val="20"/>
                    </w:rPr>
                    <w:t xml:space="preserve">Top 10 - </w:t>
                  </w:r>
                  <w:r w:rsidRPr="00EA4952">
                    <w:rPr>
                      <w:sz w:val="20"/>
                    </w:rPr>
                    <w:t>certificado)</w:t>
                  </w:r>
                </w:p>
                <w:p w:rsidR="00D770CF" w:rsidRPr="00EA4952" w:rsidRDefault="00D770CF" w:rsidP="00D770CF">
                  <w:pPr>
                    <w:pStyle w:val="Ttulo2"/>
                    <w:numPr>
                      <w:ilvl w:val="0"/>
                      <w:numId w:val="21"/>
                    </w:numPr>
                    <w:jc w:val="left"/>
                    <w:rPr>
                      <w:b w:val="0"/>
                      <w:i/>
                      <w:sz w:val="20"/>
                    </w:rPr>
                  </w:pPr>
                  <w:proofErr w:type="spellStart"/>
                  <w:r w:rsidRPr="00EA4952">
                    <w:rPr>
                      <w:i/>
                      <w:sz w:val="20"/>
                    </w:rPr>
                    <w:t>Javascript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sz w:val="20"/>
                      <w:lang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b w:val="0"/>
                      <w:i/>
                      <w:sz w:val="20"/>
                    </w:rPr>
                    <w:t>2024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sz w:val="20"/>
                      <w:lang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proofErr w:type="spellStart"/>
                  <w:r w:rsidRPr="00EA4952">
                    <w:rPr>
                      <w:b w:val="0"/>
                      <w:i/>
                      <w:sz w:val="20"/>
                    </w:rPr>
                    <w:t>Coderhouse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</w:rPr>
                    <w:t xml:space="preserve"> </w:t>
                  </w:r>
                </w:p>
                <w:p w:rsidR="00D770CF" w:rsidRPr="00EA4952" w:rsidRDefault="00D770CF" w:rsidP="00D770CF">
                  <w:pPr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(certificado)</w:t>
                  </w:r>
                </w:p>
                <w:p w:rsidR="00D770CF" w:rsidRPr="00EA4952" w:rsidRDefault="00D770CF" w:rsidP="00D770CF">
                  <w:pPr>
                    <w:pStyle w:val="Ttulo2"/>
                    <w:numPr>
                      <w:ilvl w:val="0"/>
                      <w:numId w:val="21"/>
                    </w:numPr>
                    <w:jc w:val="left"/>
                    <w:rPr>
                      <w:b w:val="0"/>
                      <w:i/>
                      <w:sz w:val="20"/>
                    </w:rPr>
                  </w:pPr>
                  <w:proofErr w:type="spellStart"/>
                  <w:r w:rsidRPr="00EA4952">
                    <w:rPr>
                      <w:i/>
                      <w:sz w:val="20"/>
                    </w:rPr>
                    <w:t>React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sz w:val="20"/>
                      <w:lang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b w:val="0"/>
                      <w:i/>
                      <w:sz w:val="20"/>
                    </w:rPr>
                    <w:t>2024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r w:rsidRPr="00EA4952">
                    <w:rPr>
                      <w:sz w:val="20"/>
                      <w:lang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bidi="es-ES"/>
                    </w:rPr>
                    <w:t xml:space="preserve"> </w:t>
                  </w:r>
                  <w:proofErr w:type="spellStart"/>
                  <w:r w:rsidRPr="00EA4952">
                    <w:rPr>
                      <w:b w:val="0"/>
                      <w:i/>
                      <w:sz w:val="20"/>
                    </w:rPr>
                    <w:t>Coderhouse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</w:rPr>
                    <w:t xml:space="preserve"> </w:t>
                  </w:r>
                </w:p>
                <w:p w:rsidR="00D770CF" w:rsidRPr="00EA4952" w:rsidRDefault="00D770CF" w:rsidP="00D770CF">
                  <w:pPr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(</w:t>
                  </w:r>
                  <w:r w:rsidR="00FB782A">
                    <w:rPr>
                      <w:sz w:val="20"/>
                    </w:rPr>
                    <w:t>certificado</w:t>
                  </w:r>
                  <w:r w:rsidRPr="00EA4952">
                    <w:rPr>
                      <w:sz w:val="20"/>
                    </w:rPr>
                    <w:t>)</w:t>
                  </w:r>
                </w:p>
                <w:p w:rsidR="00DD659C" w:rsidRPr="00EA4952" w:rsidRDefault="00D770CF" w:rsidP="00DD659C">
                  <w:pPr>
                    <w:pStyle w:val="Ttulo2"/>
                    <w:numPr>
                      <w:ilvl w:val="0"/>
                      <w:numId w:val="21"/>
                    </w:numPr>
                    <w:jc w:val="left"/>
                    <w:rPr>
                      <w:b w:val="0"/>
                      <w:i/>
                      <w:sz w:val="20"/>
                      <w:lang w:val="en-US"/>
                    </w:rPr>
                  </w:pPr>
                  <w:r w:rsidRPr="00EA4952">
                    <w:rPr>
                      <w:i/>
                      <w:sz w:val="20"/>
                      <w:lang w:val="en-US"/>
                    </w:rPr>
                    <w:t>Programación BACKEND I, II, III</w:t>
                  </w:r>
                  <w:r w:rsidRPr="00EA4952">
                    <w:rPr>
                      <w:b w:val="0"/>
                      <w:i/>
                      <w:sz w:val="20"/>
                      <w:lang w:val="en-US" w:bidi="es-ES"/>
                    </w:rPr>
                    <w:t xml:space="preserve"> </w:t>
                  </w:r>
                  <w:r w:rsidRPr="00EA4952">
                    <w:rPr>
                      <w:sz w:val="20"/>
                      <w:lang w:val="en-US"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val="en-US" w:bidi="es-ES"/>
                    </w:rPr>
                    <w:t xml:space="preserve"> </w:t>
                  </w:r>
                  <w:r w:rsidRPr="00EA4952">
                    <w:rPr>
                      <w:b w:val="0"/>
                      <w:i/>
                      <w:sz w:val="20"/>
                      <w:lang w:val="en-US"/>
                    </w:rPr>
                    <w:t>2024</w:t>
                  </w:r>
                  <w:r w:rsidRPr="00EA4952">
                    <w:rPr>
                      <w:b w:val="0"/>
                      <w:i/>
                      <w:sz w:val="20"/>
                      <w:lang w:val="en-US" w:bidi="es-ES"/>
                    </w:rPr>
                    <w:t xml:space="preserve"> </w:t>
                  </w:r>
                  <w:r w:rsidRPr="00EA4952">
                    <w:rPr>
                      <w:sz w:val="20"/>
                      <w:lang w:val="en-US" w:bidi="es-ES"/>
                    </w:rPr>
                    <w:t>|</w:t>
                  </w:r>
                  <w:r w:rsidRPr="00EA4952">
                    <w:rPr>
                      <w:b w:val="0"/>
                      <w:i/>
                      <w:sz w:val="20"/>
                      <w:lang w:val="en-US" w:bidi="es-ES"/>
                    </w:rPr>
                    <w:t xml:space="preserve"> </w:t>
                  </w:r>
                  <w:proofErr w:type="spellStart"/>
                  <w:r w:rsidRPr="00EA4952">
                    <w:rPr>
                      <w:b w:val="0"/>
                      <w:i/>
                      <w:sz w:val="20"/>
                      <w:lang w:val="en-US"/>
                    </w:rPr>
                    <w:t>Coderhouse</w:t>
                  </w:r>
                  <w:proofErr w:type="spellEnd"/>
                  <w:r w:rsidRPr="00EA4952">
                    <w:rPr>
                      <w:b w:val="0"/>
                      <w:i/>
                      <w:sz w:val="20"/>
                      <w:lang w:val="en-US"/>
                    </w:rPr>
                    <w:t xml:space="preserve"> </w:t>
                  </w:r>
                </w:p>
                <w:p w:rsidR="00DD659C" w:rsidRPr="00EA4952" w:rsidRDefault="00DD659C" w:rsidP="00DD659C">
                  <w:pPr>
                    <w:rPr>
                      <w:sz w:val="20"/>
                      <w:lang w:val="en-US"/>
                    </w:rPr>
                  </w:pPr>
                  <w:r w:rsidRPr="00EA4952">
                    <w:rPr>
                      <w:sz w:val="20"/>
                      <w:lang w:val="en-US"/>
                    </w:rPr>
                    <w:t>(</w:t>
                  </w:r>
                  <w:proofErr w:type="spellStart"/>
                  <w:r w:rsidRPr="00EA4952">
                    <w:rPr>
                      <w:sz w:val="20"/>
                      <w:lang w:val="en-US"/>
                    </w:rPr>
                    <w:t>cursando</w:t>
                  </w:r>
                  <w:proofErr w:type="spellEnd"/>
                  <w:r w:rsidRPr="00EA4952">
                    <w:rPr>
                      <w:sz w:val="20"/>
                      <w:lang w:val="en-US"/>
                    </w:rPr>
                    <w:t>)</w:t>
                  </w:r>
                </w:p>
                <w:p w:rsidR="00D770CF" w:rsidRPr="00DD659C" w:rsidRDefault="00D770CF" w:rsidP="00EA4952">
                  <w:pPr>
                    <w:jc w:val="left"/>
                    <w:rPr>
                      <w:lang w:val="en-US"/>
                    </w:rPr>
                  </w:pPr>
                </w:p>
                <w:p w:rsidR="004A7542" w:rsidRPr="00DD659C" w:rsidRDefault="004A7542" w:rsidP="00DD659C">
                  <w:pPr>
                    <w:rPr>
                      <w:lang w:val="en-US"/>
                    </w:rPr>
                  </w:pPr>
                </w:p>
              </w:tc>
            </w:tr>
          </w:tbl>
          <w:p w:rsidR="004A7542" w:rsidRPr="00DD659C" w:rsidRDefault="004A7542" w:rsidP="00346ED4">
            <w:pPr>
              <w:rPr>
                <w:lang w:val="en-US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D770CF" w:rsidRPr="00DD659C" w:rsidRDefault="00DD659C" w:rsidP="00D770CF">
                  <w:pPr>
                    <w:pStyle w:val="Ttulo1"/>
                    <w:jc w:val="both"/>
                    <w:rPr>
                      <w:b/>
                      <w:color w:val="2F5496" w:themeColor="accent5" w:themeShade="BF"/>
                    </w:rPr>
                  </w:pPr>
                  <w:r>
                    <w:rPr>
                      <w:b/>
                      <w:color w:val="2F5496" w:themeColor="accent5" w:themeShade="BF"/>
                    </w:rPr>
                    <w:lastRenderedPageBreak/>
                    <w:t>lenguajes, frameworks, tecnologías</w:t>
                  </w:r>
                </w:p>
                <w:p w:rsidR="00E10171" w:rsidRPr="00EA4952" w:rsidRDefault="00F35495" w:rsidP="00F35495">
                  <w:pPr>
                    <w:pStyle w:val="Ttulo2"/>
                    <w:numPr>
                      <w:ilvl w:val="0"/>
                      <w:numId w:val="20"/>
                    </w:numPr>
                    <w:jc w:val="left"/>
                    <w:rPr>
                      <w:b w:val="0"/>
                      <w:sz w:val="20"/>
                    </w:rPr>
                  </w:pPr>
                  <w:r w:rsidRPr="00EA4952">
                    <w:rPr>
                      <w:b w:val="0"/>
                      <w:sz w:val="20"/>
                    </w:rPr>
                    <w:t>HTML</w:t>
                  </w:r>
                </w:p>
                <w:p w:rsidR="00F35495" w:rsidRPr="00EA4952" w:rsidRDefault="00F35495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CSS</w:t>
                  </w:r>
                </w:p>
                <w:p w:rsidR="00F35495" w:rsidRPr="00EA4952" w:rsidRDefault="00F35495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SASS</w:t>
                  </w:r>
                </w:p>
                <w:p w:rsidR="00F35495" w:rsidRPr="00EA4952" w:rsidRDefault="00F35495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BOOTSTRAP</w:t>
                  </w:r>
                </w:p>
                <w:p w:rsidR="00F35495" w:rsidRPr="00EA4952" w:rsidRDefault="00F35495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JAVASCRIPT</w:t>
                  </w:r>
                </w:p>
                <w:p w:rsidR="00F35495" w:rsidRPr="00EA4952" w:rsidRDefault="00F35495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REACT</w:t>
                  </w:r>
                </w:p>
                <w:p w:rsidR="00F35495" w:rsidRPr="00EA4952" w:rsidRDefault="00F35495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GIT</w:t>
                  </w:r>
                </w:p>
                <w:p w:rsidR="00F35495" w:rsidRDefault="00F35495" w:rsidP="00F35495">
                  <w:pPr>
                    <w:pStyle w:val="Prrafodelista"/>
                    <w:numPr>
                      <w:ilvl w:val="0"/>
                      <w:numId w:val="20"/>
                    </w:numPr>
                    <w:jc w:val="left"/>
                    <w:rPr>
                      <w:sz w:val="20"/>
                    </w:rPr>
                  </w:pPr>
                  <w:r w:rsidRPr="00EA4952">
                    <w:rPr>
                      <w:sz w:val="20"/>
                    </w:rPr>
                    <w:t>GITHUB</w:t>
                  </w:r>
                </w:p>
                <w:p w:rsidR="00FB782A" w:rsidRPr="00EA4952" w:rsidRDefault="00FB782A" w:rsidP="00FB782A">
                  <w:pPr>
                    <w:pStyle w:val="Prrafodelista"/>
                    <w:jc w:val="left"/>
                    <w:rPr>
                      <w:sz w:val="20"/>
                    </w:rPr>
                  </w:pPr>
                </w:p>
                <w:p w:rsidR="00DD659C" w:rsidRPr="00F35495" w:rsidRDefault="00DD659C" w:rsidP="00EA4952">
                  <w:pPr>
                    <w:jc w:val="left"/>
                  </w:pPr>
                </w:p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777"/>
                    <w:gridCol w:w="177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D770CF" w:rsidP="00346ED4">
                        <w:pPr>
                          <w:pStyle w:val="Grfico"/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anchor distT="0" distB="0" distL="114300" distR="114300" simplePos="0" relativeHeight="251658240" behindDoc="0" locked="0" layoutInCell="1" allowOverlap="1">
                              <wp:simplePos x="0" y="0"/>
                              <wp:positionH relativeFrom="column">
                                <wp:posOffset>255270</wp:posOffset>
                              </wp:positionH>
                              <wp:positionV relativeFrom="paragraph">
                                <wp:posOffset>-133985</wp:posOffset>
                              </wp:positionV>
                              <wp:extent cx="502920" cy="502920"/>
                              <wp:effectExtent l="0" t="0" r="0" b="0"/>
                              <wp:wrapNone/>
                              <wp:docPr id="12" name="Imagen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png-transparent-logo-html-html5-thumbnail-removebg-preview.png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5029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="004A7542" w:rsidRPr="00A85B6F">
                          <w:rPr>
                            <w:noProof/>
                            <w:lang w:val="en-U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13B3C7C" wp14:editId="088C57D0">
                                  <wp:extent cx="329184" cy="329184"/>
                                  <wp:effectExtent l="0" t="0" r="0" b="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3F6FB26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Id8pEwEMAABnNwAADgAAAAAAAAAAAAAAAAAuAgAA&#10;ZHJzL2Uyb0RvYy54bWxQSwECLQAUAAYACAAAACEAaEcb0NgAAAADAQAADwAAAAAAAAAAAAAAAABb&#10;DgAAZHJzL2Rvd25yZXYueG1sUEsFBgAAAAAEAAQA8wAAAGAPAAAAAA=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C9125F" w:rsidP="00346ED4">
                        <w:pPr>
                          <w:pStyle w:val="Grfico"/>
                        </w:pPr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anchor distT="0" distB="0" distL="114300" distR="114300" simplePos="0" relativeHeight="251660288" behindDoc="0" locked="0" layoutInCell="1" allowOverlap="1">
                              <wp:simplePos x="0" y="0"/>
                              <wp:positionH relativeFrom="column">
                                <wp:posOffset>288925</wp:posOffset>
                              </wp:positionH>
                              <wp:positionV relativeFrom="paragraph">
                                <wp:posOffset>-145415</wp:posOffset>
                              </wp:positionV>
                              <wp:extent cx="533400" cy="533400"/>
                              <wp:effectExtent l="0" t="0" r="0" b="0"/>
                              <wp:wrapNone/>
                              <wp:docPr id="15" name="Imagen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image-removebg-preview.png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3400" cy="533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C9125F" w:rsidP="00C9125F">
                        <w:r>
                          <w:t>HTML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EA4952" w:rsidP="00C9125F">
                        <w:r>
                          <w:t xml:space="preserve"> </w:t>
                        </w:r>
                        <w:r w:rsidR="00C9125F">
                          <w:t>CSS</w: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C9125F" w:rsidP="00346ED4">
                        <w:pPr>
                          <w:pStyle w:val="Grfico"/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anchor distT="0" distB="0" distL="114300" distR="114300" simplePos="0" relativeHeight="251659264" behindDoc="0" locked="0" layoutInCell="1" allowOverlap="1">
                              <wp:simplePos x="0" y="0"/>
                              <wp:positionH relativeFrom="column">
                                <wp:posOffset>255270</wp:posOffset>
                              </wp:positionH>
                              <wp:positionV relativeFrom="paragraph">
                                <wp:posOffset>-138430</wp:posOffset>
                              </wp:positionV>
                              <wp:extent cx="521970" cy="521970"/>
                              <wp:effectExtent l="0" t="0" r="0" b="0"/>
                              <wp:wrapNone/>
                              <wp:docPr id="14" name="Imagen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b4de205cb6d4e7cad43c2971f780cfd9-removebg-preview.png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1970" cy="5219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4A7542" w:rsidRPr="00A85B6F">
                          <w:rPr>
                            <w:noProof/>
                            <w:lang w:val="en-U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35C1232" wp14:editId="1E32C3A9">
                                  <wp:extent cx="329184" cy="329184"/>
                                  <wp:effectExtent l="0" t="0" r="0" b="0"/>
                                  <wp:docPr id="9" name="Grupo 321" title="Icono de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Elipse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orma libre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639BAF8" id="Grupo 321" o:spid="_x0000_s1026" alt="Título: Icono de LinkedI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SNQ+NqgQAAB9UQAADgAAAAAAAAAAAAAAAAAuAgAAZHJzL2Uy&#10;b0RvYy54bWxQSwECLQAUAAYACAAAACEAaEcb0NgAAAADAQAADwAAAAAAAAAAAAAAAAACEwAAZHJz&#10;L2Rvd25yZXYueG1sUEsFBgAAAAAEAAQA8wAAAAcUAAAAAA==&#10;">
                                  <v:oval id="Elipse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orma libre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C9125F" w:rsidP="00346ED4">
                        <w:pPr>
                          <w:pStyle w:val="Grfico"/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anchor distT="0" distB="0" distL="114300" distR="114300" simplePos="0" relativeHeight="251661312" behindDoc="0" locked="0" layoutInCell="1" allowOverlap="1">
                              <wp:simplePos x="0" y="0"/>
                              <wp:positionH relativeFrom="column">
                                <wp:posOffset>327026</wp:posOffset>
                              </wp:positionH>
                              <wp:positionV relativeFrom="paragraph">
                                <wp:posOffset>-130810</wp:posOffset>
                              </wp:positionV>
                              <wp:extent cx="495300" cy="495300"/>
                              <wp:effectExtent l="0" t="0" r="0" b="0"/>
                              <wp:wrapNone/>
                              <wp:docPr id="16" name="Imagen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logo-react-icon-removebg-preview.png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5300" cy="495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4A7542" w:rsidRPr="000C6108">
                          <w:rPr>
                            <w:noProof/>
                            <w:lang w:val="en-U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C88E66A" wp14:editId="4AFC36F1">
                                  <wp:extent cx="329184" cy="329184"/>
                                  <wp:effectExtent l="0" t="0" r="13970" b="13970"/>
                                  <wp:docPr id="1" name="Grupo 4" title="Icono de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orma libre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orma libre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98FE5C3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PAvVMawSAADfZAAADgAAAAAAAAAAAAAAAAAuAgAAZHJz&#10;L2Uyb0RvYy54bWxQSwECLQAUAAYACAAAACEAaEcb0NgAAAADAQAADwAAAAAAAAAAAAAAAAAGFQAA&#10;ZHJzL2Rvd25yZXYueG1sUEsFBgAAAAAEAAQA8wAAAAsWAAAAAA==&#10;">
                                  <o:lock v:ext="edit" aspectratio="t"/>
                                  <v:shape id="Forma libre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orma libre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C9125F" w:rsidP="00C9125F">
                        <w:r>
                          <w:t>JAVASCRIPT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C9125F" w:rsidP="00346ED4">
                        <w:r>
                          <w:t xml:space="preserve">   REACT</w:t>
                        </w:r>
                      </w:p>
                    </w:tc>
                  </w:tr>
                </w:tbl>
                <w:p w:rsidR="004A7542" w:rsidRPr="00C9125F" w:rsidRDefault="00C9125F" w:rsidP="00C9125F">
                  <w:pPr>
                    <w:rPr>
                      <w:b/>
                    </w:rPr>
                  </w:pPr>
                  <w:r w:rsidRPr="00DD659C">
                    <w:rPr>
                      <w:b/>
                      <w:color w:val="2F5496" w:themeColor="accent5" w:themeShade="BF"/>
                    </w:rPr>
                    <w:t>MI STACK PRINCIPAL PARA DESARROLLO WEB</w:t>
                  </w:r>
                </w:p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DD659C" w:rsidRDefault="002B6601" w:rsidP="004A7542">
                  <w:pPr>
                    <w:pStyle w:val="Ttulo1"/>
                    <w:rPr>
                      <w:b/>
                      <w:color w:val="2F5496" w:themeColor="accent5" w:themeShade="BF"/>
                    </w:rPr>
                  </w:pPr>
                  <w:r w:rsidRPr="00DD659C">
                    <w:rPr>
                      <w:b/>
                      <w:color w:val="2F5496" w:themeColor="accent5" w:themeShade="BF"/>
                    </w:rPr>
                    <w:t>experiencia extra</w:t>
                  </w:r>
                </w:p>
                <w:p w:rsidR="00D770CF" w:rsidRPr="00D770CF" w:rsidRDefault="00D770CF" w:rsidP="00D770CF"/>
                <w:p w:rsidR="002B6601" w:rsidRPr="00EA4952" w:rsidRDefault="002B6601" w:rsidP="00D770CF">
                  <w:pPr>
                    <w:pStyle w:val="Ttulo2"/>
                    <w:numPr>
                      <w:ilvl w:val="0"/>
                      <w:numId w:val="19"/>
                    </w:numPr>
                    <w:jc w:val="left"/>
                    <w:rPr>
                      <w:b w:val="0"/>
                      <w:sz w:val="18"/>
                    </w:rPr>
                  </w:pPr>
                  <w:r w:rsidRPr="00EA4952">
                    <w:rPr>
                      <w:b w:val="0"/>
                      <w:sz w:val="18"/>
                    </w:rPr>
                    <w:t>Encargado y jefe de barra en centros de gastronomía. (bares, cervecerías)</w:t>
                  </w:r>
                </w:p>
                <w:p w:rsidR="002B6601" w:rsidRPr="00EA4952" w:rsidRDefault="002B6601" w:rsidP="002B6601">
                  <w:pPr>
                    <w:pStyle w:val="Prrafodelista"/>
                    <w:numPr>
                      <w:ilvl w:val="0"/>
                      <w:numId w:val="19"/>
                    </w:numPr>
                    <w:jc w:val="both"/>
                    <w:rPr>
                      <w:sz w:val="18"/>
                    </w:rPr>
                  </w:pPr>
                  <w:r w:rsidRPr="00EA4952">
                    <w:rPr>
                      <w:sz w:val="18"/>
                    </w:rPr>
                    <w:t xml:space="preserve">Encargado, referente de depósito, y supervisor en </w:t>
                  </w:r>
                  <w:r w:rsidRPr="00EA4952">
                    <w:rPr>
                      <w:i/>
                      <w:sz w:val="18"/>
                    </w:rPr>
                    <w:t>Vanguardia M&amp;S cadena de supermercados.</w:t>
                  </w:r>
                </w:p>
                <w:p w:rsidR="002B6601" w:rsidRPr="002B6601" w:rsidRDefault="002B6601" w:rsidP="002B6601">
                  <w:pPr>
                    <w:pStyle w:val="Prrafodelista"/>
                    <w:numPr>
                      <w:ilvl w:val="0"/>
                      <w:numId w:val="19"/>
                    </w:numPr>
                    <w:jc w:val="both"/>
                  </w:pPr>
                  <w:r w:rsidRPr="00EA4952">
                    <w:rPr>
                      <w:i/>
                      <w:sz w:val="18"/>
                    </w:rPr>
                    <w:t>Atención al cliente de ser</w:t>
                  </w:r>
                  <w:r w:rsidR="00EA4952" w:rsidRPr="00EA4952">
                    <w:rPr>
                      <w:i/>
                      <w:sz w:val="18"/>
                    </w:rPr>
                    <w:t xml:space="preserve">vicio técnico en </w:t>
                  </w:r>
                  <w:proofErr w:type="spellStart"/>
                  <w:r w:rsidR="00EA4952" w:rsidRPr="00EA4952">
                    <w:rPr>
                      <w:i/>
                      <w:sz w:val="18"/>
                    </w:rPr>
                    <w:t>Protection</w:t>
                  </w:r>
                  <w:proofErr w:type="spellEnd"/>
                  <w:r w:rsidR="00EA4952" w:rsidRPr="00EA4952">
                    <w:rPr>
                      <w:i/>
                      <w:sz w:val="18"/>
                    </w:rPr>
                    <w:t xml:space="preserve"> </w:t>
                  </w:r>
                  <w:proofErr w:type="spellStart"/>
                  <w:r w:rsidR="00EA4952" w:rsidRPr="00EA4952">
                    <w:rPr>
                      <w:i/>
                      <w:sz w:val="18"/>
                    </w:rPr>
                    <w:t>One</w:t>
                  </w:r>
                  <w:proofErr w:type="spellEnd"/>
                  <w:r w:rsidR="00EA4952" w:rsidRPr="00EA4952">
                    <w:rPr>
                      <w:i/>
                      <w:sz w:val="18"/>
                    </w:rPr>
                    <w:t>.</w:t>
                  </w:r>
                </w:p>
              </w:tc>
            </w:tr>
          </w:tbl>
          <w:p w:rsidR="004A7542" w:rsidRPr="00A85B6F" w:rsidRDefault="004A7542" w:rsidP="00346ED4"/>
        </w:tc>
        <w:bookmarkStart w:id="0" w:name="_GoBack"/>
        <w:bookmarkEnd w:id="0"/>
      </w:tr>
    </w:tbl>
    <w:p w:rsidR="00EC26A6" w:rsidRPr="00EC26A6" w:rsidRDefault="00EC26A6" w:rsidP="00EC26A6">
      <w:pPr>
        <w:pStyle w:val="Sinespaciado"/>
      </w:pPr>
    </w:p>
    <w:sectPr w:rsidR="00EC26A6" w:rsidRPr="00EC26A6" w:rsidSect="0019209E">
      <w:footerReference w:type="default" r:id="rId13"/>
      <w:headerReference w:type="first" r:id="rId14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224" w:rsidRDefault="00EB4224" w:rsidP="004A7542">
      <w:pPr>
        <w:spacing w:after="0" w:line="240" w:lineRule="auto"/>
      </w:pPr>
      <w:r>
        <w:separator/>
      </w:r>
    </w:p>
  </w:endnote>
  <w:endnote w:type="continuationSeparator" w:id="0">
    <w:p w:rsidR="00EB4224" w:rsidRDefault="00EB4224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FB782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224" w:rsidRDefault="00EB4224" w:rsidP="004A7542">
      <w:pPr>
        <w:spacing w:after="0" w:line="240" w:lineRule="auto"/>
      </w:pPr>
      <w:r>
        <w:separator/>
      </w:r>
    </w:p>
  </w:footnote>
  <w:footnote w:type="continuationSeparator" w:id="0">
    <w:p w:rsidR="00EB4224" w:rsidRDefault="00EB4224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alias w:val="Escriba su nombre:"/>
      <w:tag w:val="Escriba su nombre:"/>
      <w:id w:val="1764105439"/>
      <w:placeholder>
        <w:docPart w:val="4AE6FEF63D0743A683C690FA544F2F15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FB782A">
        <w:pPr>
          <w:pStyle w:val="Encabezado"/>
        </w:pPr>
        <w:r w:rsidRPr="00FB782A">
          <w:rPr>
            <w:b/>
          </w:rPr>
          <w:t>ROmero nicolas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A5247"/>
    <w:multiLevelType w:val="hybridMultilevel"/>
    <w:tmpl w:val="7912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DC53ED9"/>
    <w:multiLevelType w:val="hybridMultilevel"/>
    <w:tmpl w:val="BD5C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147183"/>
    <w:multiLevelType w:val="hybridMultilevel"/>
    <w:tmpl w:val="411E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8B91CEC"/>
    <w:multiLevelType w:val="hybridMultilevel"/>
    <w:tmpl w:val="1DCE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1"/>
  </w:num>
  <w:num w:numId="4">
    <w:abstractNumId w:val="14"/>
  </w:num>
  <w:num w:numId="5">
    <w:abstractNumId w:val="13"/>
  </w:num>
  <w:num w:numId="6">
    <w:abstractNumId w:val="17"/>
  </w:num>
  <w:num w:numId="7">
    <w:abstractNumId w:val="15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21"/>
  </w:num>
  <w:num w:numId="21">
    <w:abstractNumId w:val="1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01"/>
    <w:rsid w:val="00106AA0"/>
    <w:rsid w:val="0019209E"/>
    <w:rsid w:val="001C292B"/>
    <w:rsid w:val="00265B3E"/>
    <w:rsid w:val="002876BB"/>
    <w:rsid w:val="00293B83"/>
    <w:rsid w:val="002B6601"/>
    <w:rsid w:val="002D075C"/>
    <w:rsid w:val="00327BD2"/>
    <w:rsid w:val="00454034"/>
    <w:rsid w:val="004A7542"/>
    <w:rsid w:val="006A3CE7"/>
    <w:rsid w:val="006C583A"/>
    <w:rsid w:val="006F77C5"/>
    <w:rsid w:val="00704E4E"/>
    <w:rsid w:val="00857F01"/>
    <w:rsid w:val="008D034F"/>
    <w:rsid w:val="00954905"/>
    <w:rsid w:val="00B70307"/>
    <w:rsid w:val="00B90950"/>
    <w:rsid w:val="00BE5F21"/>
    <w:rsid w:val="00C9125F"/>
    <w:rsid w:val="00CB0C5A"/>
    <w:rsid w:val="00D60909"/>
    <w:rsid w:val="00D770CF"/>
    <w:rsid w:val="00DD659C"/>
    <w:rsid w:val="00E10171"/>
    <w:rsid w:val="00EA4952"/>
    <w:rsid w:val="00EB4224"/>
    <w:rsid w:val="00EC26A6"/>
    <w:rsid w:val="00EC7733"/>
    <w:rsid w:val="00ED1C71"/>
    <w:rsid w:val="00F35495"/>
    <w:rsid w:val="00FB782A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8FF02"/>
  <w15:chartTrackingRefBased/>
  <w15:docId w15:val="{FDA1403E-7D7F-4F1D-9102-637AA959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Prrafodelista">
    <w:name w:val="List Paragraph"/>
    <w:basedOn w:val="Normal"/>
    <w:uiPriority w:val="34"/>
    <w:unhideWhenUsed/>
    <w:qFormat/>
    <w:rsid w:val="002B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\AppData\Roaming\Microsoft\Plantilla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E7EFCF10594F08A752F81D6690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375B7-3F15-48C7-83AD-12E449024794}"/>
      </w:docPartPr>
      <w:docPartBody>
        <w:p w:rsidR="00BE2701" w:rsidRDefault="00163A65">
          <w:pPr>
            <w:pStyle w:val="8CE7EFCF10594F08A752F81D6690A78E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D0DED93E7F464E63BE1BF804D0D4E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B0B33-28FA-4DF7-A5D2-EF462140BED3}"/>
      </w:docPartPr>
      <w:docPartBody>
        <w:p w:rsidR="00BE2701" w:rsidRDefault="00163A65">
          <w:pPr>
            <w:pStyle w:val="D0DED93E7F464E63BE1BF804D0D4E111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4AE6FEF63D0743A683C690FA544F2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37D2C-BB1D-49F0-9C01-85451DFF2A90}"/>
      </w:docPartPr>
      <w:docPartBody>
        <w:p w:rsidR="00BE2701" w:rsidRDefault="00103308" w:rsidP="00103308">
          <w:pPr>
            <w:pStyle w:val="4AE6FEF63D0743A683C690FA544F2F15"/>
          </w:pPr>
          <w:r w:rsidRPr="00A85B6F"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08"/>
    <w:rsid w:val="00103308"/>
    <w:rsid w:val="00163A65"/>
    <w:rsid w:val="006A731C"/>
    <w:rsid w:val="009B2F7A"/>
    <w:rsid w:val="00BE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E161DAF7DE4024B24F2FF07C6B1098">
    <w:name w:val="93E161DAF7DE4024B24F2FF07C6B1098"/>
  </w:style>
  <w:style w:type="paragraph" w:customStyle="1" w:styleId="5EE8F596EC7A4C94810210F74F2EA311">
    <w:name w:val="5EE8F596EC7A4C94810210F74F2EA311"/>
  </w:style>
  <w:style w:type="paragraph" w:customStyle="1" w:styleId="8CE7EFCF10594F08A752F81D6690A78E">
    <w:name w:val="8CE7EFCF10594F08A752F81D6690A78E"/>
  </w:style>
  <w:style w:type="paragraph" w:customStyle="1" w:styleId="88C5487019674FC89374A3EDDF8F0F3B">
    <w:name w:val="88C5487019674FC89374A3EDDF8F0F3B"/>
  </w:style>
  <w:style w:type="paragraph" w:customStyle="1" w:styleId="33CC7F3E17324D98B0D65AEA69810626">
    <w:name w:val="33CC7F3E17324D98B0D65AEA69810626"/>
  </w:style>
  <w:style w:type="paragraph" w:customStyle="1" w:styleId="EDC2D5DA5EB34546AECBA73D9C2D0BB5">
    <w:name w:val="EDC2D5DA5EB34546AECBA73D9C2D0BB5"/>
  </w:style>
  <w:style w:type="paragraph" w:customStyle="1" w:styleId="680633B60B934B1AA4139CAC97B21C51">
    <w:name w:val="680633B60B934B1AA4139CAC97B21C51"/>
  </w:style>
  <w:style w:type="paragraph" w:customStyle="1" w:styleId="3CAF265692B844619AF3EFACB4C5B815">
    <w:name w:val="3CAF265692B844619AF3EFACB4C5B815"/>
  </w:style>
  <w:style w:type="paragraph" w:customStyle="1" w:styleId="D1B86045E0774C9CB4DC696214F09199">
    <w:name w:val="D1B86045E0774C9CB4DC696214F09199"/>
  </w:style>
  <w:style w:type="paragraph" w:customStyle="1" w:styleId="2E3021BE40B74365AA4F1A200BD75997">
    <w:name w:val="2E3021BE40B74365AA4F1A200BD75997"/>
  </w:style>
  <w:style w:type="paragraph" w:customStyle="1" w:styleId="2825537AEA084957BF08DA31A15F7615">
    <w:name w:val="2825537AEA084957BF08DA31A15F7615"/>
  </w:style>
  <w:style w:type="paragraph" w:customStyle="1" w:styleId="FE48979B0A71405383BAB29FE258D4D3">
    <w:name w:val="FE48979B0A71405383BAB29FE258D4D3"/>
  </w:style>
  <w:style w:type="paragraph" w:customStyle="1" w:styleId="E04F5888AFCE4A988720FD32C6BFF47A">
    <w:name w:val="E04F5888AFCE4A988720FD32C6BFF47A"/>
  </w:style>
  <w:style w:type="paragraph" w:customStyle="1" w:styleId="D0DED93E7F464E63BE1BF804D0D4E111">
    <w:name w:val="D0DED93E7F464E63BE1BF804D0D4E111"/>
  </w:style>
  <w:style w:type="paragraph" w:customStyle="1" w:styleId="790D6B8790DB487D9A3B1D8284F9113E">
    <w:name w:val="790D6B8790DB487D9A3B1D8284F9113E"/>
  </w:style>
  <w:style w:type="paragraph" w:customStyle="1" w:styleId="0F4801EDCEC741E9A43B4064317D604B">
    <w:name w:val="0F4801EDCEC741E9A43B4064317D604B"/>
  </w:style>
  <w:style w:type="paragraph" w:customStyle="1" w:styleId="D52DD9FBA5C046F08E67B9552FE06230">
    <w:name w:val="D52DD9FBA5C046F08E67B9552FE06230"/>
  </w:style>
  <w:style w:type="paragraph" w:customStyle="1" w:styleId="7C74673F412941ED94DC6495857865F9">
    <w:name w:val="7C74673F412941ED94DC6495857865F9"/>
  </w:style>
  <w:style w:type="paragraph" w:customStyle="1" w:styleId="6B3E0884AA734B1F93253861A9697109">
    <w:name w:val="6B3E0884AA734B1F93253861A9697109"/>
  </w:style>
  <w:style w:type="paragraph" w:customStyle="1" w:styleId="D558EECF2A0B456EADD181B17D65B3DB">
    <w:name w:val="D558EECF2A0B456EADD181B17D65B3DB"/>
  </w:style>
  <w:style w:type="paragraph" w:customStyle="1" w:styleId="2948A693E1BA4460869D7871F1AA9D18">
    <w:name w:val="2948A693E1BA4460869D7871F1AA9D18"/>
  </w:style>
  <w:style w:type="paragraph" w:customStyle="1" w:styleId="3CD26AF7C8694201B04F21B05B272D34">
    <w:name w:val="3CD26AF7C8694201B04F21B05B272D34"/>
  </w:style>
  <w:style w:type="paragraph" w:customStyle="1" w:styleId="DDB408DA3D4B4AA4B5E32C21124216D1">
    <w:name w:val="DDB408DA3D4B4AA4B5E32C21124216D1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/>
    </w:rPr>
  </w:style>
  <w:style w:type="paragraph" w:customStyle="1" w:styleId="8585000206B14FBEBEE04AE449AE1385">
    <w:name w:val="8585000206B14FBEBEE04AE449AE1385"/>
  </w:style>
  <w:style w:type="paragraph" w:customStyle="1" w:styleId="A423D495E30645F4AD36019D0708B8E3">
    <w:name w:val="A423D495E30645F4AD36019D0708B8E3"/>
  </w:style>
  <w:style w:type="paragraph" w:customStyle="1" w:styleId="9EA12B411D874AEDB789A4346A93E7F0">
    <w:name w:val="9EA12B411D874AEDB789A4346A93E7F0"/>
  </w:style>
  <w:style w:type="paragraph" w:customStyle="1" w:styleId="565768B6619741D4A943EA1E4690B18B">
    <w:name w:val="565768B6619741D4A943EA1E4690B18B"/>
  </w:style>
  <w:style w:type="paragraph" w:customStyle="1" w:styleId="EC26F73BE70645B6878AC007C0C5BB4F">
    <w:name w:val="EC26F73BE70645B6878AC007C0C5BB4F"/>
  </w:style>
  <w:style w:type="paragraph" w:customStyle="1" w:styleId="E08EB5A74B1B4A4E9091240F996AF91F">
    <w:name w:val="E08EB5A74B1B4A4E9091240F996AF91F"/>
  </w:style>
  <w:style w:type="paragraph" w:customStyle="1" w:styleId="722DDE61DEAF44D9B23EB604CBA3D277">
    <w:name w:val="722DDE61DEAF44D9B23EB604CBA3D277"/>
  </w:style>
  <w:style w:type="paragraph" w:customStyle="1" w:styleId="053F205DEA1D46AB8CA1FAFA73C0CE2B">
    <w:name w:val="053F205DEA1D46AB8CA1FAFA73C0CE2B"/>
  </w:style>
  <w:style w:type="paragraph" w:customStyle="1" w:styleId="4AE6FEF63D0743A683C690FA544F2F15">
    <w:name w:val="4AE6FEF63D0743A683C690FA544F2F15"/>
    <w:rsid w:val="001033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ROmero nicolas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MOO.dotx</Template>
  <TotalTime>1378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Romero</dc:creator>
  <cp:keywords/>
  <dc:description/>
  <cp:lastModifiedBy>Nico</cp:lastModifiedBy>
  <cp:revision>4</cp:revision>
  <dcterms:created xsi:type="dcterms:W3CDTF">2024-06-22T07:43:00Z</dcterms:created>
  <dcterms:modified xsi:type="dcterms:W3CDTF">2024-08-06T06:33:00Z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